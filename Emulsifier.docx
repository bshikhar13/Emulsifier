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7C5132" w:rsidRDefault="00D02C88">
          <w:r>
            <w:rPr>
              <w:noProof/>
              <w:lang w:val="en-IN" w:eastAsia="en-IN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-802434</wp:posOffset>
                </wp:positionH>
                <wp:positionV relativeFrom="paragraph">
                  <wp:posOffset>-1147665</wp:posOffset>
                </wp:positionV>
                <wp:extent cx="3881535" cy="10272395"/>
                <wp:effectExtent l="0" t="0" r="508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_icon_325x325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9814" cy="1032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C5132" w:rsidRDefault="007C5132">
          <w:pPr>
            <w:rPr>
              <w:b/>
              <w:bCs/>
              <w:caps/>
            </w:rPr>
          </w:pPr>
        </w:p>
        <w:p w:rsidR="007C5132" w:rsidRDefault="00D02C88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4012163</wp:posOffset>
                    </wp:positionH>
                    <wp:positionV relativeFrom="page">
                      <wp:posOffset>6669548</wp:posOffset>
                    </wp:positionV>
                    <wp:extent cx="3657600" cy="2437178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78"/>
                              <a:chOff x="0" y="0"/>
                              <a:chExt cx="3657600" cy="2431794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70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2C88" w:rsidRDefault="002E42C7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-1916383301"/>
                                      <w:placeholder>
                                        <w:docPart w:val="A6ABEFD5839F490F8C2E93B99A1E210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D02C88">
                                        <w:rPr>
                                          <w:lang w:val="en-IN"/>
                                        </w:rPr>
                                        <w:t>Shikhar</w:t>
                                      </w:r>
                                      <w:proofErr w:type="spellEnd"/>
                                      <w:r w:rsidR="00D02C88">
                                        <w:rPr>
                                          <w:lang w:val="en-IN"/>
                                        </w:rPr>
                                        <w:t xml:space="preserve"> Bansal – cse1200132</w:t>
                                      </w:r>
                                    </w:sdtContent>
                                  </w:sdt>
                                  <w:r w:rsidR="00011C49">
                                    <w:br/>
                                  </w:r>
                                  <w:r w:rsidR="00D02C88">
                                    <w:t>Shweta katheria – cse1200133</w:t>
                                  </w:r>
                                </w:p>
                                <w:p w:rsidR="00D02C88" w:rsidRDefault="00D02C88">
                                  <w:pPr>
                                    <w:pStyle w:val="ContactInfo"/>
                                  </w:pPr>
                                </w:p>
                                <w:p w:rsidR="007C5132" w:rsidRDefault="00D02C88">
                                  <w:pPr>
                                    <w:pStyle w:val="ContactInfo"/>
                                  </w:pPr>
                                  <w:r>
                                    <w:t>Artificial Intelligence: CS-354</w:t>
                                  </w:r>
                                </w:p>
                                <w:p w:rsidR="00D02C88" w:rsidRDefault="00D02C88">
                                  <w:pPr>
                                    <w:pStyle w:val="ContactInfo"/>
                                  </w:pPr>
                                  <w:r>
                                    <w:t>Dr. Aruna Tiwari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5132" w:rsidRDefault="00011C49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315.9pt;margin-top:525.15pt;width:4in;height:191.9pt;z-index:251666432;mso-position-horizontal-relative:page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D02C88" w:rsidRDefault="002E42C7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-1916383301"/>
                                <w:placeholder>
                                  <w:docPart w:val="A6ABEFD5839F490F8C2E93B99A1E210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D02C88">
                                  <w:rPr>
                                    <w:lang w:val="en-IN"/>
                                  </w:rPr>
                                  <w:t>Shikhar</w:t>
                                </w:r>
                                <w:proofErr w:type="spellEnd"/>
                                <w:r w:rsidR="00D02C88">
                                  <w:rPr>
                                    <w:lang w:val="en-IN"/>
                                  </w:rPr>
                                  <w:t xml:space="preserve"> Bansal – cse1200132</w:t>
                                </w:r>
                              </w:sdtContent>
                            </w:sdt>
                            <w:r w:rsidR="00011C49">
                              <w:br/>
                            </w:r>
                            <w:r w:rsidR="00D02C88">
                              <w:t>Shweta katheria – cse1200133</w:t>
                            </w:r>
                          </w:p>
                          <w:p w:rsidR="00D02C88" w:rsidRDefault="00D02C88">
                            <w:pPr>
                              <w:pStyle w:val="ContactInfo"/>
                            </w:pPr>
                          </w:p>
                          <w:p w:rsidR="007C5132" w:rsidRDefault="00D02C88">
                            <w:pPr>
                              <w:pStyle w:val="ContactInfo"/>
                            </w:pPr>
                            <w:r>
                              <w:t>Artificial Intelligence: CS-354</w:t>
                            </w:r>
                          </w:p>
                          <w:p w:rsidR="00D02C88" w:rsidRDefault="00D02C88">
                            <w:pPr>
                              <w:pStyle w:val="ContactInfo"/>
                            </w:pPr>
                            <w:r>
                              <w:t>Dr. Aruna Tiwari</w:t>
                            </w: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7C5132" w:rsidRDefault="00011C49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3517342</wp:posOffset>
                    </wp:positionV>
                    <wp:extent cx="4469363" cy="530352"/>
                    <wp:effectExtent l="0" t="0" r="0" b="508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9363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132" w:rsidRPr="00D02C88" w:rsidRDefault="00D02C88">
                                <w:pPr>
                                  <w:pStyle w:val="Title"/>
                                  <w:rPr>
                                    <w:color w:val="15877F" w:themeColor="accent3" w:themeShade="80"/>
                                  </w:rPr>
                                </w:pPr>
                                <w:r w:rsidRPr="00D02C88">
                                  <w:rPr>
                                    <w:color w:val="15877F" w:themeColor="accent3" w:themeShade="80"/>
                                  </w:rPr>
                                  <w:t>Analyzing FACEBOOK data of a user and finding his/her traits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300.7pt;margin-top:276.95pt;width:351.9pt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" filled="f" stroked="f" strokeweight=".5pt">
                    <v:textbox style="mso-fit-shape-to-text:t" inset="0,0,36pt,0">
                      <w:txbxContent>
                        <w:p w:rsidR="007C5132" w:rsidRPr="00D02C88" w:rsidRDefault="00D02C88">
                          <w:pPr>
                            <w:pStyle w:val="Title"/>
                            <w:rPr>
                              <w:color w:val="15877F" w:themeColor="accent3" w:themeShade="80"/>
                            </w:rPr>
                          </w:pPr>
                          <w:r w:rsidRPr="00D02C88">
                            <w:rPr>
                              <w:color w:val="15877F" w:themeColor="accent3" w:themeShade="80"/>
                            </w:rPr>
                            <w:t>Analyzing FACEBOOK data of a user and finding his/her traits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11C49">
            <w:rPr>
              <w:b/>
              <w:bCs/>
              <w:caps/>
            </w:rPr>
            <w:br w:type="page"/>
          </w:r>
        </w:p>
      </w:sdtContent>
    </w:sdt>
    <w:p w:rsidR="001867D2" w:rsidRDefault="008D56D7" w:rsidP="001867D2">
      <w:pPr>
        <w:pStyle w:val="ContactInfo"/>
        <w:rPr>
          <w:b/>
          <w:sz w:val="36"/>
          <w:u w:val="single"/>
        </w:rPr>
      </w:pPr>
      <w:r w:rsidRPr="001867D2">
        <w:rPr>
          <w:b/>
          <w:sz w:val="36"/>
          <w:u w:val="single"/>
        </w:rPr>
        <w:lastRenderedPageBreak/>
        <w:t>Emulsifier</w:t>
      </w:r>
    </w:p>
    <w:p w:rsidR="00BF0484" w:rsidRDefault="00BF0484" w:rsidP="00BF0484">
      <w:pPr>
        <w:pStyle w:val="ContactInfo"/>
      </w:pPr>
      <w:r>
        <w:t>A Facebook app which accesses all your social data, analyzes your social relationships, learns your connections and provides traits about you.</w:t>
      </w:r>
    </w:p>
    <w:p w:rsidR="001867D2" w:rsidRPr="001867D2" w:rsidRDefault="001867D2" w:rsidP="001867D2">
      <w:pPr>
        <w:pStyle w:val="ContactInfo"/>
        <w:rPr>
          <w:b/>
          <w:sz w:val="36"/>
          <w:u w:val="single"/>
        </w:rPr>
      </w:pPr>
    </w:p>
    <w:p w:rsidR="001867D2" w:rsidRDefault="001867D2" w:rsidP="001867D2">
      <w:pPr>
        <w:pStyle w:val="ContactInfo"/>
        <w:rPr>
          <w:b/>
          <w:sz w:val="36"/>
          <w:u w:val="single"/>
        </w:rPr>
      </w:pPr>
      <w:r>
        <w:rPr>
          <w:b/>
          <w:sz w:val="36"/>
          <w:u w:val="single"/>
        </w:rPr>
        <w:t>Literature Survey</w:t>
      </w:r>
    </w:p>
    <w:p w:rsidR="00BF0484" w:rsidRPr="007027DE" w:rsidRDefault="00BF0484" w:rsidP="00BF0484">
      <w:pPr>
        <w:pStyle w:val="ContactInfo"/>
        <w:rPr>
          <w:noProof/>
          <w:lang w:val="en-IN" w:eastAsia="en-IN"/>
        </w:rPr>
      </w:pPr>
      <w:r w:rsidRPr="007027DE">
        <w:rPr>
          <w:noProof/>
          <w:lang w:val="en-IN" w:eastAsia="en-IN"/>
        </w:rPr>
        <w:t>Recently, social networks, su</w:t>
      </w:r>
      <w:r>
        <w:rPr>
          <w:noProof/>
          <w:lang w:val="en-IN" w:eastAsia="en-IN"/>
        </w:rPr>
        <w:t xml:space="preserve">ch as Facebook, Twitter, etc., </w:t>
      </w:r>
      <w:r w:rsidRPr="007027DE">
        <w:rPr>
          <w:noProof/>
          <w:lang w:val="en-IN" w:eastAsia="en-IN"/>
        </w:rPr>
        <w:t xml:space="preserve">have taken a significant part of </w:t>
      </w:r>
      <w:r>
        <w:rPr>
          <w:noProof/>
          <w:lang w:val="en-IN" w:eastAsia="en-IN"/>
        </w:rPr>
        <w:t xml:space="preserve">people’s lives and activities. </w:t>
      </w:r>
      <w:r w:rsidRPr="007027DE">
        <w:rPr>
          <w:noProof/>
          <w:lang w:val="en-IN" w:eastAsia="en-IN"/>
        </w:rPr>
        <w:t>Billions of internet users are usi</w:t>
      </w:r>
      <w:r>
        <w:rPr>
          <w:noProof/>
          <w:lang w:val="en-IN" w:eastAsia="en-IN"/>
        </w:rPr>
        <w:t xml:space="preserve">ng social networks to </w:t>
      </w:r>
      <w:r w:rsidRPr="007027DE">
        <w:rPr>
          <w:noProof/>
          <w:lang w:val="en-IN" w:eastAsia="en-IN"/>
        </w:rPr>
        <w:t xml:space="preserve">stay in touch with their friends, discover new acquaintances </w:t>
      </w:r>
    </w:p>
    <w:p w:rsidR="00BF0484" w:rsidRDefault="00BF0484" w:rsidP="00BF0484">
      <w:pPr>
        <w:pStyle w:val="ContactInfo"/>
        <w:rPr>
          <w:noProof/>
          <w:lang w:val="en-IN" w:eastAsia="en-IN"/>
        </w:rPr>
      </w:pPr>
      <w:r w:rsidRPr="007027DE">
        <w:rPr>
          <w:noProof/>
          <w:lang w:val="en-IN" w:eastAsia="en-IN"/>
        </w:rPr>
        <w:t>and share user-created contents,</w:t>
      </w:r>
      <w:r>
        <w:rPr>
          <w:noProof/>
          <w:lang w:val="en-IN" w:eastAsia="en-IN"/>
        </w:rPr>
        <w:t xml:space="preserve"> to express and share </w:t>
      </w:r>
      <w:r w:rsidRPr="007027DE">
        <w:rPr>
          <w:noProof/>
          <w:lang w:val="en-IN" w:eastAsia="en-IN"/>
        </w:rPr>
        <w:t xml:space="preserve">their points of views in a variety </w:t>
      </w:r>
      <w:r>
        <w:rPr>
          <w:noProof/>
          <w:lang w:val="en-IN" w:eastAsia="en-IN"/>
        </w:rPr>
        <w:t xml:space="preserve">of subjects through variety of </w:t>
      </w:r>
      <w:r w:rsidRPr="007027DE">
        <w:rPr>
          <w:noProof/>
          <w:lang w:val="en-IN" w:eastAsia="en-IN"/>
        </w:rPr>
        <w:t xml:space="preserve">manners such as wall posting </w:t>
      </w:r>
      <w:r>
        <w:rPr>
          <w:noProof/>
          <w:lang w:val="en-IN" w:eastAsia="en-IN"/>
        </w:rPr>
        <w:t xml:space="preserve">of comments, videos, pictures, </w:t>
      </w:r>
      <w:r w:rsidRPr="007027DE">
        <w:rPr>
          <w:noProof/>
          <w:lang w:val="en-IN" w:eastAsia="en-IN"/>
        </w:rPr>
        <w:t>etc</w:t>
      </w:r>
      <w:r>
        <w:rPr>
          <w:noProof/>
          <w:lang w:val="en-IN" w:eastAsia="en-IN"/>
        </w:rPr>
        <w:t xml:space="preserve">. </w:t>
      </w:r>
      <w:r w:rsidRPr="001867D2">
        <w:rPr>
          <w:noProof/>
          <w:lang w:val="en-IN" w:eastAsia="en-IN"/>
        </w:rPr>
        <w:t xml:space="preserve">Sentiments are projected </w:t>
      </w:r>
      <w:r>
        <w:rPr>
          <w:noProof/>
          <w:lang w:val="en-IN" w:eastAsia="en-IN"/>
        </w:rPr>
        <w:t xml:space="preserve">on these media using texts for expressing feelings such as </w:t>
      </w:r>
      <w:r w:rsidRPr="001867D2">
        <w:rPr>
          <w:noProof/>
          <w:lang w:val="en-IN" w:eastAsia="en-IN"/>
        </w:rPr>
        <w:t>frie</w:t>
      </w:r>
      <w:r>
        <w:rPr>
          <w:noProof/>
          <w:lang w:val="en-IN" w:eastAsia="en-IN"/>
        </w:rPr>
        <w:t xml:space="preserve">ndship, social support, anger, </w:t>
      </w:r>
      <w:r w:rsidRPr="001867D2">
        <w:rPr>
          <w:noProof/>
          <w:lang w:val="en-IN" w:eastAsia="en-IN"/>
        </w:rPr>
        <w:t xml:space="preserve">happiness, etc. </w:t>
      </w:r>
    </w:p>
    <w:p w:rsidR="00BF0484" w:rsidRDefault="00BF0484" w:rsidP="00BF0484">
      <w:pPr>
        <w:pStyle w:val="ContactInfo"/>
        <w:rPr>
          <w:noProof/>
          <w:lang w:val="en-IN" w:eastAsia="en-IN"/>
        </w:rPr>
      </w:pPr>
      <w:r>
        <w:rPr>
          <w:noProof/>
          <w:lang w:val="en-IN" w:eastAsia="en-IN"/>
        </w:rPr>
        <w:t>Natural language processing  has</w:t>
      </w:r>
      <w:r w:rsidRPr="001867D2">
        <w:rPr>
          <w:noProof/>
          <w:lang w:val="en-IN" w:eastAsia="en-IN"/>
        </w:rPr>
        <w:t xml:space="preserve"> received great attention due to</w:t>
      </w:r>
      <w:r>
        <w:rPr>
          <w:noProof/>
          <w:lang w:val="en-IN" w:eastAsia="en-IN"/>
        </w:rPr>
        <w:t xml:space="preserve"> the abundance of distinct </w:t>
      </w:r>
      <w:r w:rsidRPr="001867D2">
        <w:rPr>
          <w:noProof/>
          <w:lang w:val="en-IN" w:eastAsia="en-IN"/>
        </w:rPr>
        <w:t>data that exist in social netw</w:t>
      </w:r>
      <w:r>
        <w:rPr>
          <w:noProof/>
          <w:lang w:val="en-IN" w:eastAsia="en-IN"/>
        </w:rPr>
        <w:t>orks.</w:t>
      </w:r>
    </w:p>
    <w:p w:rsidR="00BF0484" w:rsidRPr="0032656E" w:rsidRDefault="00BF0484" w:rsidP="00BF0484">
      <w:pPr>
        <w:pStyle w:val="ContactInfo"/>
        <w:rPr>
          <w:rFonts w:cstheme="minorHAnsi"/>
          <w:noProof/>
          <w:lang w:val="en-IN" w:eastAsia="en-IN"/>
        </w:rPr>
      </w:pPr>
      <w:r w:rsidRPr="0032656E">
        <w:rPr>
          <w:rFonts w:cstheme="minorHAnsi"/>
          <w:bCs/>
          <w:shd w:val="clear" w:color="auto" w:fill="FFFFFF"/>
        </w:rPr>
        <w:t>Natural language processing</w:t>
      </w:r>
      <w:r w:rsidRPr="0032656E">
        <w:rPr>
          <w:rStyle w:val="apple-converted-space"/>
          <w:rFonts w:cstheme="minorHAnsi"/>
          <w:shd w:val="clear" w:color="auto" w:fill="FFFFFF"/>
        </w:rPr>
        <w:t> </w:t>
      </w:r>
      <w:r w:rsidRPr="0032656E">
        <w:rPr>
          <w:rFonts w:cstheme="minorHAnsi"/>
          <w:shd w:val="clear" w:color="auto" w:fill="FFFFFF"/>
        </w:rPr>
        <w:t>(</w:t>
      </w:r>
      <w:r w:rsidRPr="0032656E">
        <w:rPr>
          <w:rFonts w:cstheme="minorHAnsi"/>
          <w:bCs/>
          <w:shd w:val="clear" w:color="auto" w:fill="FFFFFF"/>
        </w:rPr>
        <w:t>NLP</w:t>
      </w:r>
      <w:r w:rsidRPr="0032656E">
        <w:rPr>
          <w:rFonts w:cstheme="minorHAnsi"/>
          <w:shd w:val="clear" w:color="auto" w:fill="FFFFFF"/>
        </w:rPr>
        <w:t>) is a field of</w:t>
      </w:r>
      <w:r w:rsidRPr="0032656E">
        <w:rPr>
          <w:rStyle w:val="apple-converted-space"/>
          <w:rFonts w:cstheme="minorHAnsi"/>
          <w:shd w:val="clear" w:color="auto" w:fill="FFFFFF"/>
        </w:rPr>
        <w:t> </w:t>
      </w:r>
      <w:hyperlink r:id="rId10" w:tooltip="Computer science" w:history="1">
        <w:r w:rsidRPr="0032656E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computer science</w:t>
        </w:r>
      </w:hyperlink>
      <w:r w:rsidRPr="0032656E">
        <w:rPr>
          <w:rFonts w:cstheme="minorHAnsi"/>
          <w:shd w:val="clear" w:color="auto" w:fill="FFFFFF"/>
        </w:rPr>
        <w:t>,</w:t>
      </w:r>
      <w:r w:rsidRPr="0032656E">
        <w:rPr>
          <w:rStyle w:val="apple-converted-space"/>
          <w:rFonts w:cstheme="minorHAnsi"/>
          <w:shd w:val="clear" w:color="auto" w:fill="FFFFFF"/>
        </w:rPr>
        <w:t> </w:t>
      </w:r>
      <w:hyperlink r:id="rId11" w:tooltip="Artificial intelligence" w:history="1">
        <w:r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 xml:space="preserve">artificial </w:t>
        </w:r>
        <w:r w:rsidRPr="0032656E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intelligence</w:t>
        </w:r>
      </w:hyperlink>
      <w:r w:rsidRPr="0032656E">
        <w:rPr>
          <w:rFonts w:cstheme="minorHAnsi"/>
          <w:shd w:val="clear" w:color="auto" w:fill="FFFFFF"/>
        </w:rPr>
        <w:t>, and</w:t>
      </w:r>
      <w:r w:rsidRPr="0032656E">
        <w:rPr>
          <w:rStyle w:val="apple-converted-space"/>
          <w:rFonts w:cstheme="minorHAnsi"/>
          <w:shd w:val="clear" w:color="auto" w:fill="FFFFFF"/>
        </w:rPr>
        <w:t> </w:t>
      </w:r>
      <w:hyperlink r:id="rId12" w:tooltip="Linguistics" w:history="1">
        <w:r w:rsidRPr="0032656E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linguistics</w:t>
        </w:r>
      </w:hyperlink>
      <w:r w:rsidRPr="0032656E">
        <w:rPr>
          <w:rStyle w:val="apple-converted-space"/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 xml:space="preserve">concerned with the interactions </w:t>
      </w:r>
      <w:r w:rsidRPr="0032656E">
        <w:rPr>
          <w:rFonts w:cstheme="minorHAnsi"/>
          <w:shd w:val="clear" w:color="auto" w:fill="FFFFFF"/>
        </w:rPr>
        <w:t>between</w:t>
      </w:r>
      <w:r w:rsidRPr="0032656E">
        <w:rPr>
          <w:rStyle w:val="apple-converted-space"/>
          <w:rFonts w:cstheme="minorHAnsi"/>
          <w:shd w:val="clear" w:color="auto" w:fill="FFFFFF"/>
        </w:rPr>
        <w:t> </w:t>
      </w:r>
      <w:hyperlink r:id="rId13" w:tooltip="Computers" w:history="1">
        <w:r w:rsidRPr="0032656E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computers</w:t>
        </w:r>
      </w:hyperlink>
      <w:r w:rsidRPr="0032656E">
        <w:rPr>
          <w:rStyle w:val="apple-converted-space"/>
          <w:rFonts w:cstheme="minorHAnsi"/>
          <w:shd w:val="clear" w:color="auto" w:fill="FFFFFF"/>
        </w:rPr>
        <w:t> </w:t>
      </w:r>
      <w:r w:rsidRPr="0032656E">
        <w:rPr>
          <w:rFonts w:cstheme="minorHAnsi"/>
          <w:shd w:val="clear" w:color="auto" w:fill="FFFFFF"/>
        </w:rPr>
        <w:t>and</w:t>
      </w:r>
      <w:r w:rsidRPr="0032656E">
        <w:rPr>
          <w:rStyle w:val="apple-converted-space"/>
          <w:rFonts w:cstheme="minorHAnsi"/>
          <w:shd w:val="clear" w:color="auto" w:fill="FFFFFF"/>
        </w:rPr>
        <w:t> </w:t>
      </w:r>
      <w:hyperlink r:id="rId14" w:tooltip="Natural language" w:history="1">
        <w:r w:rsidRPr="0032656E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human (natural) languages</w:t>
        </w:r>
      </w:hyperlink>
      <w:r>
        <w:rPr>
          <w:rFonts w:cstheme="minorHAnsi"/>
          <w:noProof/>
          <w:lang w:val="en-IN" w:eastAsia="en-IN"/>
        </w:rPr>
        <w:t>.</w:t>
      </w:r>
      <w:r>
        <w:rPr>
          <w:noProof/>
          <w:lang w:val="en-IN" w:eastAsia="en-IN"/>
        </w:rPr>
        <w:t>Some influential works done in NLP includes:</w:t>
      </w:r>
      <w:r w:rsidRPr="00B918CB">
        <w:t xml:space="preserve"> </w:t>
      </w:r>
      <w:r>
        <w:t xml:space="preserve">Automatic Summarization, Discourse analysis, Machine Translation, optical character recognition, question and answering, speech recognition, sentiment analysis, information retrieval, information extraction etc. </w:t>
      </w:r>
    </w:p>
    <w:p w:rsidR="00C91972" w:rsidRDefault="00C91972" w:rsidP="001867D2">
      <w:pPr>
        <w:pStyle w:val="ContactInfo"/>
        <w:rPr>
          <w:noProof/>
          <w:lang w:val="en-IN" w:eastAsia="en-IN"/>
        </w:rPr>
      </w:pPr>
    </w:p>
    <w:p w:rsidR="00BF0484" w:rsidRDefault="00BF0484" w:rsidP="00BF0484">
      <w:pPr>
        <w:pStyle w:val="ContactInfo"/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Objectives :</w:t>
      </w:r>
      <w:proofErr w:type="gramEnd"/>
    </w:p>
    <w:p w:rsidR="00BF0484" w:rsidRDefault="00BF0484" w:rsidP="00BF0484">
      <w:pPr>
        <w:pStyle w:val="ContactInfo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noProof/>
          <w:lang w:val="en-IN" w:eastAsia="en-IN"/>
        </w:rPr>
        <w:t>In the world today , it is very difficult to find the real qualities , thoughts and flaws of a person. People tend to cover themselves in a fake gown of gentleness. A look into someone’s life is desired by many areas like the companies searching for suitable candidates , people searching for their desired marriage partners on matrimonial websites etc</w:t>
      </w:r>
      <w:r w:rsidRPr="00A96848">
        <w:rPr>
          <w:rFonts w:ascii="Times New Roman" w:hAnsi="Times New Roman" w:cs="Times New Roman"/>
          <w:noProof/>
          <w:lang w:val="en-IN" w:eastAsia="en-IN"/>
        </w:rPr>
        <w:t>.</w:t>
      </w:r>
      <w:r w:rsidRPr="00A96848">
        <w:rPr>
          <w:rFonts w:ascii="Times New Roman" w:hAnsi="Times New Roman" w:cs="Times New Roman"/>
          <w:color w:val="252525"/>
          <w:shd w:val="clear" w:color="auto" w:fill="FFFFFF"/>
        </w:rPr>
        <w:t xml:space="preserve"> The goal of Emulsifier is to provide us with a succinct character overview of a person</w:t>
      </w:r>
      <w:r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:rsidR="00BF0484" w:rsidRDefault="00BF0484" w:rsidP="00BF0484">
      <w:pPr>
        <w:pStyle w:val="ContactInfo"/>
        <w:rPr>
          <w:b/>
          <w:sz w:val="36"/>
          <w:u w:val="single"/>
        </w:rPr>
      </w:pPr>
    </w:p>
    <w:p w:rsidR="00BF0484" w:rsidRDefault="00BF0484" w:rsidP="001867D2">
      <w:pPr>
        <w:pStyle w:val="ContactInfo"/>
        <w:rPr>
          <w:noProof/>
          <w:lang w:val="en-IN" w:eastAsia="en-IN"/>
        </w:rPr>
      </w:pPr>
    </w:p>
    <w:p w:rsidR="00BF0484" w:rsidRDefault="00BF0484" w:rsidP="001867D2">
      <w:pPr>
        <w:pStyle w:val="ContactInfo"/>
        <w:rPr>
          <w:noProof/>
          <w:lang w:val="en-IN" w:eastAsia="en-IN"/>
        </w:rPr>
      </w:pPr>
    </w:p>
    <w:p w:rsidR="00C91972" w:rsidRDefault="00C91972" w:rsidP="00C91972">
      <w:pPr>
        <w:pStyle w:val="ContactInfo"/>
        <w:rPr>
          <w:b/>
          <w:sz w:val="36"/>
          <w:u w:val="single"/>
        </w:rPr>
      </w:pPr>
      <w:r>
        <w:rPr>
          <w:b/>
          <w:sz w:val="36"/>
          <w:u w:val="single"/>
        </w:rPr>
        <w:t>Problem Specifications</w:t>
      </w:r>
    </w:p>
    <w:p w:rsidR="00C91972" w:rsidRDefault="00C91972" w:rsidP="00B424D4">
      <w:pPr>
        <w:pStyle w:val="ContactInfo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</w:t>
      </w:r>
    </w:p>
    <w:p w:rsidR="00B424D4" w:rsidRDefault="00BF0484" w:rsidP="00B424D4">
      <w:pPr>
        <w:pStyle w:val="ContactInfo"/>
        <w:rPr>
          <w:noProof/>
          <w:lang w:val="en-IN" w:eastAsia="en-IN"/>
        </w:rPr>
      </w:pPr>
      <w:r>
        <w:rPr>
          <w:noProof/>
          <w:lang w:val="en-IN" w:eastAsia="en-IN"/>
        </w:rPr>
        <w:t>Emulsifier will extract social media (facebook) data from a person’s facebook profile using different facebook Graph APIs and will process it against the pre-stored data using many AI algorithms(text-mining and sentiment analysis) in order to get a complete general overview of user’s thoughts and characteristics.</w:t>
      </w:r>
    </w:p>
    <w:p w:rsidR="00C91972" w:rsidRDefault="00C91972">
      <w:pPr>
        <w:rPr>
          <w:noProof/>
          <w:lang w:val="en-IN" w:eastAsia="en-IN"/>
        </w:rPr>
      </w:pPr>
    </w:p>
    <w:p w:rsidR="00BF0484" w:rsidRDefault="00BF0484" w:rsidP="001867D2">
      <w:pPr>
        <w:pStyle w:val="ContactInfo"/>
        <w:rPr>
          <w:noProof/>
          <w:sz w:val="20"/>
          <w:szCs w:val="20"/>
          <w:lang w:val="en-IN" w:eastAsia="en-IN"/>
        </w:rPr>
      </w:pPr>
    </w:p>
    <w:p w:rsidR="001867D2" w:rsidRDefault="001867D2" w:rsidP="001867D2">
      <w:pPr>
        <w:pStyle w:val="ContactInfo"/>
        <w:rPr>
          <w:b/>
          <w:sz w:val="36"/>
          <w:u w:val="single"/>
        </w:rPr>
      </w:pPr>
      <w:r>
        <w:rPr>
          <w:b/>
          <w:sz w:val="36"/>
          <w:u w:val="single"/>
        </w:rPr>
        <w:t>Analysis of Design (Architectural Design)</w:t>
      </w:r>
    </w:p>
    <w:p w:rsidR="001867D2" w:rsidRDefault="001867D2" w:rsidP="001867D2">
      <w:pPr>
        <w:pStyle w:val="ContactInfo"/>
        <w:rPr>
          <w:b/>
          <w:sz w:val="36"/>
          <w:u w:val="single"/>
        </w:rPr>
      </w:pPr>
    </w:p>
    <w:p w:rsidR="00BF0484" w:rsidRDefault="00BF0484" w:rsidP="00BF0484">
      <w:pPr>
        <w:pStyle w:val="ContactInfo"/>
        <w:rPr>
          <w:noProof/>
          <w:lang w:val="en-IN" w:eastAsia="en-IN"/>
        </w:rPr>
      </w:pPr>
      <w:r>
        <w:rPr>
          <w:noProof/>
          <w:lang w:val="en-IN" w:eastAsia="en-IN"/>
        </w:rPr>
        <w:t>The facebook data will be gathered for a particular user by a facebook app. This app extracts all the user data using Facebook’s Graph API and feeds to our AI System.</w:t>
      </w:r>
    </w:p>
    <w:p w:rsidR="00BF0484" w:rsidRDefault="00BF0484" w:rsidP="00BF0484">
      <w:pPr>
        <w:pStyle w:val="ContactInfo"/>
      </w:pPr>
      <w:r>
        <w:t xml:space="preserve">The </w:t>
      </w:r>
      <w:r w:rsidRPr="00CE745B">
        <w:rPr>
          <w:b/>
        </w:rPr>
        <w:t>overall structure</w:t>
      </w:r>
      <w:r>
        <w:t xml:space="preserve"> of the project involves designing a web application that can:</w:t>
      </w:r>
    </w:p>
    <w:p w:rsidR="00BF0484" w:rsidRDefault="00BF0484" w:rsidP="00BF0484">
      <w:pPr>
        <w:pStyle w:val="ContactInfo"/>
      </w:pPr>
      <w:r>
        <w:rPr>
          <w:b/>
        </w:rPr>
        <w:t>-</w:t>
      </w:r>
      <w:r w:rsidRPr="005714E8">
        <w:rPr>
          <w:b/>
        </w:rPr>
        <w:t>Fetch the data</w:t>
      </w:r>
      <w:r>
        <w:t xml:space="preserve"> using the Facebook Graph API in using an app</w:t>
      </w:r>
    </w:p>
    <w:p w:rsidR="00BF0484" w:rsidRDefault="00BF0484" w:rsidP="00BF0484">
      <w:pPr>
        <w:pStyle w:val="ContactInfo"/>
      </w:pPr>
      <w:r>
        <w:rPr>
          <w:b/>
        </w:rPr>
        <w:t>-</w:t>
      </w:r>
      <w:r w:rsidRPr="005714E8">
        <w:rPr>
          <w:b/>
        </w:rPr>
        <w:t>Filter the data</w:t>
      </w:r>
      <w:r>
        <w:t xml:space="preserve"> (based on keywords in the lexicon) and </w:t>
      </w:r>
      <w:r w:rsidRPr="005714E8">
        <w:rPr>
          <w:b/>
        </w:rPr>
        <w:t>store</w:t>
      </w:r>
      <w:r>
        <w:t xml:space="preserve"> it in a database.</w:t>
      </w:r>
    </w:p>
    <w:p w:rsidR="00BF0484" w:rsidRDefault="00BF0484" w:rsidP="00BF0484">
      <w:pPr>
        <w:pStyle w:val="ContactInfo"/>
      </w:pPr>
      <w:r>
        <w:rPr>
          <w:b/>
        </w:rPr>
        <w:t>-</w:t>
      </w:r>
      <w:r w:rsidRPr="005714E8">
        <w:rPr>
          <w:b/>
        </w:rPr>
        <w:t>Parse</w:t>
      </w:r>
      <w:r>
        <w:t xml:space="preserve"> the data and Implement the </w:t>
      </w:r>
      <w:r>
        <w:rPr>
          <w:b/>
        </w:rPr>
        <w:t>AI</w:t>
      </w:r>
      <w:r>
        <w:t xml:space="preserve"> algorithm on the data stored </w:t>
      </w:r>
      <w:proofErr w:type="gramStart"/>
      <w:r>
        <w:t>( using</w:t>
      </w:r>
      <w:proofErr w:type="gramEnd"/>
      <w:r>
        <w:t xml:space="preserve"> a </w:t>
      </w:r>
      <w:r w:rsidRPr="005714E8">
        <w:rPr>
          <w:b/>
        </w:rPr>
        <w:t xml:space="preserve">dictionary </w:t>
      </w:r>
      <w:r>
        <w:rPr>
          <w:b/>
        </w:rPr>
        <w:t xml:space="preserve">and pre-stored data </w:t>
      </w:r>
      <w:r w:rsidRPr="005714E8">
        <w:rPr>
          <w:b/>
        </w:rPr>
        <w:t>as Knowledge base</w:t>
      </w:r>
      <w:r>
        <w:t>)</w:t>
      </w:r>
    </w:p>
    <w:p w:rsidR="00BF0484" w:rsidRDefault="00BF0484" w:rsidP="00BF0484">
      <w:pPr>
        <w:pStyle w:val="ContactInfo"/>
      </w:pPr>
    </w:p>
    <w:p w:rsidR="00BF0484" w:rsidRPr="00C91972" w:rsidRDefault="00BF0484" w:rsidP="00BF0484">
      <w:pPr>
        <w:pStyle w:val="ContactInfo"/>
        <w:rPr>
          <w:b/>
        </w:rPr>
      </w:pPr>
      <w:r>
        <w:t>Our AI Algorithm will comprise of NLP algorithms for structured and unstructured text, behavior algorithms, and Image processing algorithms for processing images on social media.</w:t>
      </w:r>
    </w:p>
    <w:p w:rsidR="00BF0484" w:rsidRDefault="00BF0484" w:rsidP="00BF0484">
      <w:pPr>
        <w:pStyle w:val="ContactInfo"/>
        <w:rPr>
          <w:b/>
        </w:rPr>
      </w:pPr>
      <w:r>
        <w:rPr>
          <w:b/>
        </w:rPr>
        <w:t xml:space="preserve"> </w:t>
      </w:r>
    </w:p>
    <w:p w:rsidR="00BF0484" w:rsidRPr="00C91972" w:rsidRDefault="00BF0484" w:rsidP="00BF0484">
      <w:pPr>
        <w:pStyle w:val="ContactInfo"/>
      </w:pPr>
      <w:r w:rsidRPr="00C91972">
        <w:t>A simplified flow diagram is presented on the next page.</w:t>
      </w:r>
    </w:p>
    <w:p w:rsidR="00B424D4" w:rsidRDefault="00B424D4" w:rsidP="00D37441">
      <w:pPr>
        <w:rPr>
          <w:b/>
        </w:rPr>
      </w:pPr>
    </w:p>
    <w:p w:rsidR="00B424D4" w:rsidRDefault="00B424D4" w:rsidP="00D37441">
      <w:pPr>
        <w:rPr>
          <w:b/>
        </w:rPr>
      </w:pPr>
    </w:p>
    <w:p w:rsidR="00B424D4" w:rsidRDefault="00B424D4" w:rsidP="00D37441">
      <w:pPr>
        <w:rPr>
          <w:b/>
        </w:rPr>
      </w:pPr>
    </w:p>
    <w:p w:rsidR="00B424D4" w:rsidRDefault="00B424D4" w:rsidP="00D37441">
      <w:pPr>
        <w:rPr>
          <w:b/>
        </w:rPr>
      </w:pPr>
    </w:p>
    <w:p w:rsidR="00B424D4" w:rsidRDefault="00B424D4" w:rsidP="00D37441">
      <w:pPr>
        <w:rPr>
          <w:b/>
        </w:rPr>
      </w:pPr>
    </w:p>
    <w:p w:rsidR="00B424D4" w:rsidRDefault="00B424D4" w:rsidP="00D37441">
      <w:pPr>
        <w:rPr>
          <w:b/>
        </w:rPr>
      </w:pPr>
    </w:p>
    <w:p w:rsidR="00B424D4" w:rsidRDefault="00BF0484" w:rsidP="00D37441">
      <w:pPr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5E8EC1A5" wp14:editId="25A7D127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6232525" cy="7870825"/>
            <wp:effectExtent l="0" t="0" r="0" b="0"/>
            <wp:wrapThrough wrapText="bothSides">
              <wp:wrapPolygon edited="0">
                <wp:start x="15119" y="366"/>
                <wp:lineTo x="10960" y="523"/>
                <wp:lineTo x="9507" y="732"/>
                <wp:lineTo x="9507" y="1307"/>
                <wp:lineTo x="6602" y="2143"/>
                <wp:lineTo x="4225" y="2457"/>
                <wp:lineTo x="2641" y="2771"/>
                <wp:lineTo x="2641" y="2980"/>
                <wp:lineTo x="264" y="3084"/>
                <wp:lineTo x="264" y="3555"/>
                <wp:lineTo x="4820" y="3816"/>
                <wp:lineTo x="4688" y="4967"/>
                <wp:lineTo x="8913" y="5489"/>
                <wp:lineTo x="11158" y="5489"/>
                <wp:lineTo x="11158" y="6326"/>
                <wp:lineTo x="9837" y="6796"/>
                <wp:lineTo x="9705" y="6901"/>
                <wp:lineTo x="9705" y="7162"/>
                <wp:lineTo x="264" y="7946"/>
                <wp:lineTo x="264" y="8469"/>
                <wp:lineTo x="4688" y="8835"/>
                <wp:lineTo x="9705" y="8835"/>
                <wp:lineTo x="8979" y="9672"/>
                <wp:lineTo x="7592" y="9985"/>
                <wp:lineTo x="5414" y="10508"/>
                <wp:lineTo x="2971" y="10926"/>
                <wp:lineTo x="1981" y="11135"/>
                <wp:lineTo x="1981" y="11345"/>
                <wp:lineTo x="264" y="11345"/>
                <wp:lineTo x="264" y="11815"/>
                <wp:lineTo x="3235" y="12181"/>
                <wp:lineTo x="5744" y="13018"/>
                <wp:lineTo x="6998" y="13854"/>
                <wp:lineTo x="462" y="14168"/>
                <wp:lineTo x="462" y="14638"/>
                <wp:lineTo x="7064" y="14690"/>
                <wp:lineTo x="7064" y="15527"/>
                <wp:lineTo x="8385" y="16363"/>
                <wp:lineTo x="8451" y="16572"/>
                <wp:lineTo x="9705" y="17200"/>
                <wp:lineTo x="594" y="17670"/>
                <wp:lineTo x="594" y="18141"/>
                <wp:lineTo x="12478" y="18873"/>
                <wp:lineTo x="13732" y="18873"/>
                <wp:lineTo x="13732" y="19709"/>
                <wp:lineTo x="8583" y="19866"/>
                <wp:lineTo x="594" y="20337"/>
                <wp:lineTo x="594" y="20807"/>
                <wp:lineTo x="7262" y="21225"/>
                <wp:lineTo x="10828" y="21330"/>
                <wp:lineTo x="17298" y="21330"/>
                <wp:lineTo x="17496" y="19866"/>
                <wp:lineTo x="17100" y="19762"/>
                <wp:lineTo x="14063" y="19709"/>
                <wp:lineTo x="14063" y="18873"/>
                <wp:lineTo x="16835" y="18873"/>
                <wp:lineTo x="17892" y="18611"/>
                <wp:lineTo x="17826" y="17200"/>
                <wp:lineTo x="18288" y="17200"/>
                <wp:lineTo x="19608" y="16572"/>
                <wp:lineTo x="19608" y="16363"/>
                <wp:lineTo x="20929" y="15527"/>
                <wp:lineTo x="21061" y="13436"/>
                <wp:lineTo x="20797" y="13331"/>
                <wp:lineTo x="19344" y="13018"/>
                <wp:lineTo x="19476" y="12181"/>
                <wp:lineTo x="20665" y="12181"/>
                <wp:lineTo x="21061" y="11972"/>
                <wp:lineTo x="21127" y="11188"/>
                <wp:lineTo x="17034" y="10508"/>
                <wp:lineTo x="14591" y="9881"/>
                <wp:lineTo x="13732" y="9672"/>
                <wp:lineTo x="13138" y="8835"/>
                <wp:lineTo x="13270" y="6953"/>
                <wp:lineTo x="13006" y="6796"/>
                <wp:lineTo x="11488" y="6326"/>
                <wp:lineTo x="11488" y="5489"/>
                <wp:lineTo x="13864" y="5489"/>
                <wp:lineTo x="18156" y="4967"/>
                <wp:lineTo x="18090" y="4653"/>
                <wp:lineTo x="17430" y="3816"/>
                <wp:lineTo x="17826" y="2980"/>
                <wp:lineTo x="19080" y="2666"/>
                <wp:lineTo x="19476" y="2353"/>
                <wp:lineTo x="19080" y="2143"/>
                <wp:lineTo x="15779" y="1307"/>
                <wp:lineTo x="16835" y="1046"/>
                <wp:lineTo x="16769" y="680"/>
                <wp:lineTo x="15581" y="366"/>
                <wp:lineTo x="15119" y="366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787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4D4" w:rsidRDefault="00B424D4" w:rsidP="00D37441">
      <w:pPr>
        <w:rPr>
          <w:b/>
        </w:rPr>
      </w:pPr>
    </w:p>
    <w:p w:rsidR="00D37441" w:rsidRPr="00D37441" w:rsidRDefault="00D37441" w:rsidP="00D37441">
      <w:pPr>
        <w:rPr>
          <w:b/>
        </w:rPr>
      </w:pPr>
      <w:bookmarkStart w:id="0" w:name="_GoBack"/>
      <w:bookmarkEnd w:id="0"/>
    </w:p>
    <w:sectPr w:rsidR="00D37441" w:rsidRPr="00D37441" w:rsidSect="001867D2">
      <w:footerReference w:type="default" r:id="rId16"/>
      <w:pgSz w:w="12240" w:h="15840"/>
      <w:pgMar w:top="1440" w:right="1440" w:bottom="144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2C7" w:rsidRDefault="002E42C7">
      <w:pPr>
        <w:spacing w:line="240" w:lineRule="auto"/>
      </w:pPr>
      <w:r>
        <w:separator/>
      </w:r>
    </w:p>
  </w:endnote>
  <w:endnote w:type="continuationSeparator" w:id="0">
    <w:p w:rsidR="002E42C7" w:rsidRDefault="002E4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132" w:rsidRDefault="00011C49">
    <w:pPr>
      <w:pStyle w:val="Footer"/>
    </w:pPr>
    <w:r>
      <w:rPr>
        <w:noProof/>
        <w:lang w:val="en-IN" w:eastAsia="en-IN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5132" w:rsidRDefault="00011C49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BF0484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7C5132" w:rsidRDefault="00011C49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BF0484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2C7" w:rsidRDefault="002E42C7">
      <w:pPr>
        <w:spacing w:line="240" w:lineRule="auto"/>
      </w:pPr>
      <w:r>
        <w:separator/>
      </w:r>
    </w:p>
  </w:footnote>
  <w:footnote w:type="continuationSeparator" w:id="0">
    <w:p w:rsidR="002E42C7" w:rsidRDefault="002E42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D9C2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4CD71D8C"/>
    <w:multiLevelType w:val="hybridMultilevel"/>
    <w:tmpl w:val="EFCA98E6"/>
    <w:lvl w:ilvl="0" w:tplc="14F43F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88"/>
    <w:rsid w:val="00011C49"/>
    <w:rsid w:val="001867D2"/>
    <w:rsid w:val="001C3EBB"/>
    <w:rsid w:val="002E42C7"/>
    <w:rsid w:val="005B43E3"/>
    <w:rsid w:val="005F57DA"/>
    <w:rsid w:val="006A4593"/>
    <w:rsid w:val="007C5132"/>
    <w:rsid w:val="008D56D7"/>
    <w:rsid w:val="00B424D4"/>
    <w:rsid w:val="00BE1E86"/>
    <w:rsid w:val="00BF0484"/>
    <w:rsid w:val="00C91972"/>
    <w:rsid w:val="00D02C88"/>
    <w:rsid w:val="00D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F5CA9-95D1-422A-9C2C-F409A1A3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qFormat/>
    <w:rsid w:val="00C91972"/>
    <w:pPr>
      <w:spacing w:before="0" w:after="160"/>
      <w:ind w:left="720"/>
      <w:contextualSpacing/>
    </w:pPr>
    <w:rPr>
      <w:color w:val="auto"/>
      <w:sz w:val="21"/>
      <w:szCs w:val="21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BF048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Computers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Linguistic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Artificial_intelligenc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yperlink" Target="http://en.wikipedia.org/wiki/Computer_scienc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Natural_langu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hikhar2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ABEFD5839F490F8C2E93B99A1E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6645-8D4C-4560-991C-C4730AF01758}"/>
      </w:docPartPr>
      <w:docPartBody>
        <w:p w:rsidR="002541F3" w:rsidRDefault="00523C3E">
          <w:pPr>
            <w:pStyle w:val="A6ABEFD5839F490F8C2E93B99A1E210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CD"/>
    <w:rsid w:val="002541F3"/>
    <w:rsid w:val="005159CD"/>
    <w:rsid w:val="00523C3E"/>
    <w:rsid w:val="00E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BEFD5839F490F8C2E93B99A1E2108">
    <w:name w:val="A6ABEFD5839F490F8C2E93B99A1E2108"/>
  </w:style>
  <w:style w:type="paragraph" w:customStyle="1" w:styleId="E1A20306E5D944B884B31456423F9732">
    <w:name w:val="E1A20306E5D944B884B31456423F9732"/>
  </w:style>
  <w:style w:type="paragraph" w:customStyle="1" w:styleId="410A51D92E494DE3811B3DE8D40F55A9">
    <w:name w:val="410A51D92E494DE3811B3DE8D40F55A9"/>
  </w:style>
  <w:style w:type="paragraph" w:customStyle="1" w:styleId="032121F45EA2461D890772EDAA5E86EC">
    <w:name w:val="032121F45EA2461D890772EDAA5E86EC"/>
    <w:rsid w:val="005159CD"/>
  </w:style>
  <w:style w:type="paragraph" w:customStyle="1" w:styleId="F75401AC87244AE6BB59C25E3B9F818D">
    <w:name w:val="F75401AC87244AE6BB59C25E3B9F818D"/>
    <w:rsid w:val="005159CD"/>
  </w:style>
  <w:style w:type="paragraph" w:customStyle="1" w:styleId="F0B299DB26524BBEA47DEC271A655C1E">
    <w:name w:val="F0B299DB26524BBEA47DEC271A655C1E"/>
    <w:rsid w:val="00515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20B27-3DA8-4002-8BE3-2280878B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480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Shikhar Bansal – cse1200132</dc:creator>
  <cp:keywords/>
  <cp:lastModifiedBy>bshikhar13</cp:lastModifiedBy>
  <cp:revision>6</cp:revision>
  <cp:lastPrinted>2012-09-04T22:21:00Z</cp:lastPrinted>
  <dcterms:created xsi:type="dcterms:W3CDTF">2015-02-18T15:25:00Z</dcterms:created>
  <dcterms:modified xsi:type="dcterms:W3CDTF">2015-02-19T14:47:00Z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